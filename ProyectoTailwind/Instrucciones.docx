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C6554A" w:rsidP="00C6554A">
      <w:pPr>
        <w:pStyle w:val="Foto"/>
        <w:rPr>
          <w:noProof/>
        </w:rPr>
      </w:pPr>
    </w:p>
    <w:p w:rsidR="00C6554A" w:rsidRPr="009679B1" w:rsidRDefault="00D576C7" w:rsidP="00A75DC7">
      <w:pPr>
        <w:pStyle w:val="Ttulo"/>
        <w:rPr>
          <w:noProof/>
        </w:rPr>
      </w:pPr>
      <w:r>
        <w:rPr>
          <w:noProof/>
        </w:rPr>
        <w:t>INSTRUCCIONES</w:t>
      </w:r>
    </w:p>
    <w:p w:rsidR="00E3401F" w:rsidRDefault="00F17500" w:rsidP="00C6554A">
      <w:pPr>
        <w:pStyle w:val="Informacindecontacto"/>
        <w:rPr>
          <w:noProof/>
        </w:rPr>
      </w:pPr>
      <w:r>
        <w:rPr>
          <w:noProof/>
        </w:rPr>
        <w:t>Tailwind</w:t>
      </w:r>
    </w:p>
    <w:p w:rsidR="00261720" w:rsidRDefault="0032238E" w:rsidP="00C6554A">
      <w:pPr>
        <w:pStyle w:val="Informacindecontacto"/>
        <w:rPr>
          <w:noProof/>
          <w:lang w:bidi="es-ES"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 w:rsidR="00E3401F">
        <w:rPr>
          <w:noProof/>
        </w:rPr>
        <w:t>15</w:t>
      </w:r>
      <w:r>
        <w:rPr>
          <w:noProof/>
        </w:rPr>
        <w:t>/</w:t>
      </w:r>
      <w:r w:rsidR="00A75DC7">
        <w:rPr>
          <w:noProof/>
        </w:rPr>
        <w:t>11</w:t>
      </w:r>
      <w:r>
        <w:rPr>
          <w:noProof/>
        </w:rPr>
        <w:t>/202</w:t>
      </w:r>
      <w:r w:rsidR="00A75DC7">
        <w:rPr>
          <w:noProof/>
        </w:rPr>
        <w:t>3</w:t>
      </w:r>
      <w:r w:rsidR="00C6554A" w:rsidRPr="009679B1">
        <w:rPr>
          <w:noProof/>
          <w:lang w:bidi="es-ES"/>
        </w:rPr>
        <w:br w:type="page"/>
      </w:r>
    </w:p>
    <w:p w:rsidR="00261720" w:rsidRPr="002903F6" w:rsidRDefault="00261720" w:rsidP="00261720">
      <w:pPr>
        <w:pStyle w:val="Ttulo1"/>
        <w:jc w:val="both"/>
      </w:pPr>
      <w:bookmarkStart w:id="0" w:name="_Toc150947052"/>
      <w:r w:rsidRPr="007631D9">
        <w:lastRenderedPageBreak/>
        <w:t>ÍNDICE</w:t>
      </w:r>
      <w:bookmarkEnd w:id="0"/>
    </w:p>
    <w:p w:rsidR="00F17500" w:rsidRDefault="00261720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2903F6">
        <w:rPr>
          <w:b w:val="0"/>
          <w:bCs w:val="0"/>
          <w:caps w:val="0"/>
          <w:lang w:val="es-ES"/>
        </w:rPr>
        <w:fldChar w:fldCharType="begin"/>
      </w:r>
      <w:r w:rsidRPr="002903F6">
        <w:rPr>
          <w:b w:val="0"/>
          <w:bCs w:val="0"/>
          <w:caps w:val="0"/>
          <w:lang w:val="es-ES"/>
        </w:rPr>
        <w:instrText xml:space="preserve"> TOC \o "2-3" \h \z \t "Título 1;1" </w:instrText>
      </w:r>
      <w:r w:rsidRPr="002903F6">
        <w:rPr>
          <w:b w:val="0"/>
          <w:bCs w:val="0"/>
          <w:caps w:val="0"/>
          <w:lang w:val="es-ES"/>
        </w:rPr>
        <w:fldChar w:fldCharType="separate"/>
      </w:r>
      <w:hyperlink w:anchor="_Toc150947052" w:history="1">
        <w:r w:rsidR="00F17500" w:rsidRPr="00CD6288">
          <w:rPr>
            <w:rStyle w:val="Hipervnculo"/>
            <w:noProof/>
          </w:rPr>
          <w:t>ÍNDICE</w:t>
        </w:r>
        <w:r w:rsidR="00F17500">
          <w:rPr>
            <w:noProof/>
            <w:webHidden/>
          </w:rPr>
          <w:tab/>
        </w:r>
        <w:r w:rsidR="00F17500">
          <w:rPr>
            <w:noProof/>
            <w:webHidden/>
          </w:rPr>
          <w:fldChar w:fldCharType="begin"/>
        </w:r>
        <w:r w:rsidR="00F17500">
          <w:rPr>
            <w:noProof/>
            <w:webHidden/>
          </w:rPr>
          <w:instrText xml:space="preserve"> PAGEREF _Toc150947052 \h </w:instrText>
        </w:r>
        <w:r w:rsidR="00F17500">
          <w:rPr>
            <w:noProof/>
            <w:webHidden/>
          </w:rPr>
        </w:r>
        <w:r w:rsidR="00F17500">
          <w:rPr>
            <w:noProof/>
            <w:webHidden/>
          </w:rPr>
          <w:fldChar w:fldCharType="separate"/>
        </w:r>
        <w:r w:rsidR="00F17500">
          <w:rPr>
            <w:noProof/>
            <w:webHidden/>
          </w:rPr>
          <w:t>1</w:t>
        </w:r>
        <w:r w:rsidR="00F17500">
          <w:rPr>
            <w:noProof/>
            <w:webHidden/>
          </w:rPr>
          <w:fldChar w:fldCharType="end"/>
        </w:r>
      </w:hyperlink>
    </w:p>
    <w:p w:rsidR="00F17500" w:rsidRDefault="000E3927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053" w:history="1">
        <w:r w:rsidR="00F17500" w:rsidRPr="00CD6288">
          <w:rPr>
            <w:rStyle w:val="Hipervnculo"/>
            <w:noProof/>
          </w:rPr>
          <w:t>CREAR BASE DE DATOS Y CONECTARLA CON MYSQL</w:t>
        </w:r>
        <w:r w:rsidR="00F17500">
          <w:rPr>
            <w:noProof/>
            <w:webHidden/>
          </w:rPr>
          <w:tab/>
        </w:r>
        <w:r w:rsidR="00F17500">
          <w:rPr>
            <w:noProof/>
            <w:webHidden/>
          </w:rPr>
          <w:fldChar w:fldCharType="begin"/>
        </w:r>
        <w:r w:rsidR="00F17500">
          <w:rPr>
            <w:noProof/>
            <w:webHidden/>
          </w:rPr>
          <w:instrText xml:space="preserve"> PAGEREF _Toc150947053 \h </w:instrText>
        </w:r>
        <w:r w:rsidR="00F17500">
          <w:rPr>
            <w:noProof/>
            <w:webHidden/>
          </w:rPr>
        </w:r>
        <w:r w:rsidR="00F17500">
          <w:rPr>
            <w:noProof/>
            <w:webHidden/>
          </w:rPr>
          <w:fldChar w:fldCharType="separate"/>
        </w:r>
        <w:r w:rsidR="00F17500">
          <w:rPr>
            <w:noProof/>
            <w:webHidden/>
          </w:rPr>
          <w:t>2</w:t>
        </w:r>
        <w:r w:rsidR="00F17500">
          <w:rPr>
            <w:noProof/>
            <w:webHidden/>
          </w:rPr>
          <w:fldChar w:fldCharType="end"/>
        </w:r>
      </w:hyperlink>
    </w:p>
    <w:p w:rsidR="00F17500" w:rsidRDefault="000E3927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054" w:history="1">
        <w:r w:rsidR="00F17500" w:rsidRPr="00CD6288">
          <w:rPr>
            <w:rStyle w:val="Hipervnculo"/>
            <w:noProof/>
          </w:rPr>
          <w:t>INSTALAR FILAMENT</w:t>
        </w:r>
        <w:r w:rsidR="00F17500">
          <w:rPr>
            <w:noProof/>
            <w:webHidden/>
          </w:rPr>
          <w:tab/>
        </w:r>
        <w:r w:rsidR="00F17500">
          <w:rPr>
            <w:noProof/>
            <w:webHidden/>
          </w:rPr>
          <w:fldChar w:fldCharType="begin"/>
        </w:r>
        <w:r w:rsidR="00F17500">
          <w:rPr>
            <w:noProof/>
            <w:webHidden/>
          </w:rPr>
          <w:instrText xml:space="preserve"> PAGEREF _Toc150947054 \h </w:instrText>
        </w:r>
        <w:r w:rsidR="00F17500">
          <w:rPr>
            <w:noProof/>
            <w:webHidden/>
          </w:rPr>
        </w:r>
        <w:r w:rsidR="00F17500">
          <w:rPr>
            <w:noProof/>
            <w:webHidden/>
          </w:rPr>
          <w:fldChar w:fldCharType="separate"/>
        </w:r>
        <w:r w:rsidR="00F17500">
          <w:rPr>
            <w:noProof/>
            <w:webHidden/>
          </w:rPr>
          <w:t>2</w:t>
        </w:r>
        <w:r w:rsidR="00F17500">
          <w:rPr>
            <w:noProof/>
            <w:webHidden/>
          </w:rPr>
          <w:fldChar w:fldCharType="end"/>
        </w:r>
      </w:hyperlink>
    </w:p>
    <w:p w:rsidR="00F17500" w:rsidRDefault="000E3927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055" w:history="1">
        <w:r w:rsidR="00F17500" w:rsidRPr="00CD6288">
          <w:rPr>
            <w:rStyle w:val="Hipervnculo"/>
            <w:noProof/>
          </w:rPr>
          <w:t>USUARIOS Y LOGIN FILAMENT (SEEDER)</w:t>
        </w:r>
        <w:r w:rsidR="00F17500">
          <w:rPr>
            <w:noProof/>
            <w:webHidden/>
          </w:rPr>
          <w:tab/>
        </w:r>
        <w:r w:rsidR="00F17500">
          <w:rPr>
            <w:noProof/>
            <w:webHidden/>
          </w:rPr>
          <w:fldChar w:fldCharType="begin"/>
        </w:r>
        <w:r w:rsidR="00F17500">
          <w:rPr>
            <w:noProof/>
            <w:webHidden/>
          </w:rPr>
          <w:instrText xml:space="preserve"> PAGEREF _Toc150947055 \h </w:instrText>
        </w:r>
        <w:r w:rsidR="00F17500">
          <w:rPr>
            <w:noProof/>
            <w:webHidden/>
          </w:rPr>
        </w:r>
        <w:r w:rsidR="00F17500">
          <w:rPr>
            <w:noProof/>
            <w:webHidden/>
          </w:rPr>
          <w:fldChar w:fldCharType="separate"/>
        </w:r>
        <w:r w:rsidR="00F17500">
          <w:rPr>
            <w:noProof/>
            <w:webHidden/>
          </w:rPr>
          <w:t>2</w:t>
        </w:r>
        <w:r w:rsidR="00F17500">
          <w:rPr>
            <w:noProof/>
            <w:webHidden/>
          </w:rPr>
          <w:fldChar w:fldCharType="end"/>
        </w:r>
      </w:hyperlink>
    </w:p>
    <w:p w:rsidR="00F17500" w:rsidRDefault="000E3927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056" w:history="1">
        <w:r w:rsidR="00F17500" w:rsidRPr="00CD6288">
          <w:rPr>
            <w:rStyle w:val="Hipervnculo"/>
            <w:noProof/>
          </w:rPr>
          <w:t>DEFINIR LAS RUTAS</w:t>
        </w:r>
        <w:r w:rsidR="00F17500">
          <w:rPr>
            <w:noProof/>
            <w:webHidden/>
          </w:rPr>
          <w:tab/>
        </w:r>
        <w:r w:rsidR="00F17500">
          <w:rPr>
            <w:noProof/>
            <w:webHidden/>
          </w:rPr>
          <w:fldChar w:fldCharType="begin"/>
        </w:r>
        <w:r w:rsidR="00F17500">
          <w:rPr>
            <w:noProof/>
            <w:webHidden/>
          </w:rPr>
          <w:instrText xml:space="preserve"> PAGEREF _Toc150947056 \h </w:instrText>
        </w:r>
        <w:r w:rsidR="00F17500">
          <w:rPr>
            <w:noProof/>
            <w:webHidden/>
          </w:rPr>
        </w:r>
        <w:r w:rsidR="00F17500">
          <w:rPr>
            <w:noProof/>
            <w:webHidden/>
          </w:rPr>
          <w:fldChar w:fldCharType="separate"/>
        </w:r>
        <w:r w:rsidR="00F17500">
          <w:rPr>
            <w:noProof/>
            <w:webHidden/>
          </w:rPr>
          <w:t>3</w:t>
        </w:r>
        <w:r w:rsidR="00F17500">
          <w:rPr>
            <w:noProof/>
            <w:webHidden/>
          </w:rPr>
          <w:fldChar w:fldCharType="end"/>
        </w:r>
      </w:hyperlink>
    </w:p>
    <w:p w:rsidR="00C6554A" w:rsidRPr="009679B1" w:rsidRDefault="00261720" w:rsidP="00261720">
      <w:r w:rsidRPr="002903F6">
        <w:rPr>
          <w:rFonts w:cstheme="minorHAnsi"/>
          <w:b/>
          <w:bCs/>
          <w:caps/>
          <w:sz w:val="20"/>
          <w:szCs w:val="20"/>
        </w:rPr>
        <w:fldChar w:fldCharType="end"/>
      </w:r>
      <w:r>
        <w:rPr>
          <w:noProof/>
          <w:lang w:bidi="es-ES"/>
        </w:rPr>
        <w:br w:type="page"/>
      </w:r>
    </w:p>
    <w:p w:rsidR="00E3401F" w:rsidRDefault="00F17500" w:rsidP="00E3401F">
      <w:pPr>
        <w:pStyle w:val="Ttulo1"/>
        <w:rPr>
          <w:noProof/>
        </w:rPr>
      </w:pPr>
      <w:bookmarkStart w:id="1" w:name="_Toc150947054"/>
      <w:r>
        <w:rPr>
          <w:noProof/>
        </w:rPr>
        <w:lastRenderedPageBreak/>
        <w:t>I</w:t>
      </w:r>
      <w:r w:rsidR="00E3401F">
        <w:rPr>
          <w:noProof/>
        </w:rPr>
        <w:t xml:space="preserve">NSTALAR </w:t>
      </w:r>
      <w:bookmarkEnd w:id="1"/>
      <w:r w:rsidR="00D576C7">
        <w:rPr>
          <w:noProof/>
        </w:rPr>
        <w:t>TAILWIND</w:t>
      </w:r>
    </w:p>
    <w:p w:rsidR="007165FA" w:rsidRDefault="00E3401F" w:rsidP="00F17500">
      <w:pPr>
        <w:spacing w:before="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1) Abrimos </w:t>
      </w:r>
      <w:r w:rsidR="00C0644A"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>la terminal dentro del proyecto, es decir, creamos una carpeta con el nombre de nuestro proyecto y dentro abrimos una terminal para ejecutar el siguiente comando:</w:t>
      </w:r>
    </w:p>
    <w:p w:rsid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npm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install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 -D 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tailwindcss</w:t>
      </w:r>
      <w:proofErr w:type="spellEnd"/>
    </w:p>
    <w:p w:rsid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Este comando instala </w:t>
      </w:r>
      <w:proofErr w:type="spell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Tailwind</w:t>
      </w:r>
      <w:proofErr w:type="spell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dentro </w:t>
      </w:r>
      <w:proofErr w:type="spell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de el</w:t>
      </w:r>
      <w:proofErr w:type="spell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proyecto.</w:t>
      </w:r>
    </w:p>
    <w:p w:rsid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2) Iniciamos </w:t>
      </w:r>
      <w:proofErr w:type="spell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Tailwind</w:t>
      </w:r>
      <w:proofErr w:type="spell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con el comando:</w:t>
      </w:r>
    </w:p>
    <w:p w:rsid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npx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tailwindcss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init</w:t>
      </w:r>
      <w:proofErr w:type="spellEnd"/>
    </w:p>
    <w:p w:rsidR="00C0644A" w:rsidRP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Automaticamente</w:t>
      </w:r>
      <w:proofErr w:type="spell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se crea el archivo </w:t>
      </w:r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tailwind.config.js</w:t>
      </w:r>
      <w:r w:rsidRPr="00C0644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, debemos editarlo de la siguiente manera:</w:t>
      </w:r>
    </w:p>
    <w:p w:rsid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proofErr w:type="spellStart"/>
      <w:proofErr w:type="gram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module.exports</w:t>
      </w:r>
      <w:proofErr w:type="spellEnd"/>
      <w:proofErr w:type="gram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 = { </w:t>
      </w:r>
    </w:p>
    <w:p w:rsid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content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: [</w:t>
      </w:r>
      <w:proofErr w:type="gram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"./</w:t>
      </w:r>
      <w:proofErr w:type="spellStart"/>
      <w:proofErr w:type="gram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src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/**/*.{</w:t>
      </w: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html,js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}"], </w:t>
      </w:r>
    </w:p>
    <w:p w:rsid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theme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: { </w:t>
      </w:r>
    </w:p>
    <w:p w:rsid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extend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: {}, </w:t>
      </w:r>
    </w:p>
    <w:p w:rsid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},</w:t>
      </w:r>
    </w:p>
    <w:p w:rsidR="00C0644A" w:rsidRP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plugins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: []</w:t>
      </w:r>
      <w:proofErr w:type="gram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, }</w:t>
      </w:r>
      <w:proofErr w:type="gramEnd"/>
    </w:p>
    <w:p w:rsid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C0644A" w:rsidRDefault="00C0644A" w:rsidP="00F1750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3) Creamos un archivo </w:t>
      </w:r>
      <w:proofErr w:type="spell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css</w:t>
      </w:r>
      <w:proofErr w:type="spell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el cual vamos a usar en </w:t>
      </w:r>
      <w:proofErr w:type="gram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nuestros proyecto</w:t>
      </w:r>
      <w:proofErr w:type="gram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:</w:t>
      </w:r>
    </w:p>
    <w:p w:rsidR="00C0644A" w:rsidRP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@</w:t>
      </w: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tailwind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 base;</w:t>
      </w:r>
    </w:p>
    <w:p w:rsidR="00C0644A" w:rsidRPr="00C0644A" w:rsidRDefault="00C0644A" w:rsidP="00C0644A">
      <w:pPr>
        <w:spacing w:before="0" w:after="0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@</w:t>
      </w: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tailwind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 </w:t>
      </w: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components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;</w:t>
      </w:r>
    </w:p>
    <w:p w:rsidR="00C0644A" w:rsidRDefault="00C0644A" w:rsidP="00C0644A">
      <w:pPr>
        <w:spacing w:before="0" w:after="100" w:afterAutospacing="1" w:line="240" w:lineRule="auto"/>
        <w:rPr>
          <w:rFonts w:ascii="Consolas" w:hAnsi="Consolas"/>
          <w:color w:val="0F172A"/>
          <w:sz w:val="18"/>
          <w:szCs w:val="18"/>
          <w:shd w:val="clear" w:color="auto" w:fill="FFFFFF"/>
        </w:rPr>
      </w:pPr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@</w:t>
      </w: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tailwind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 xml:space="preserve"> </w:t>
      </w:r>
      <w:proofErr w:type="spellStart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utilities</w:t>
      </w:r>
      <w:proofErr w:type="spellEnd"/>
      <w:r w:rsidRPr="00C0644A">
        <w:rPr>
          <w:rFonts w:ascii="Consolas" w:hAnsi="Consolas"/>
          <w:color w:val="0F172A"/>
          <w:sz w:val="18"/>
          <w:szCs w:val="18"/>
          <w:shd w:val="clear" w:color="auto" w:fill="FFFFFF"/>
        </w:rPr>
        <w:t>;</w:t>
      </w:r>
    </w:p>
    <w:p w:rsidR="004E264C" w:rsidRDefault="00C0644A" w:rsidP="00C0644A">
      <w:pPr>
        <w:tabs>
          <w:tab w:val="left" w:pos="2308"/>
        </w:tabs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C0644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4) </w:t>
      </w: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Ejecutamos el siguiente comando </w:t>
      </w:r>
      <w:proofErr w:type="gram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para  que</w:t>
      </w:r>
      <w:proofErr w:type="gram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ejecute la hoja de estilos</w:t>
      </w:r>
      <w:r w:rsidR="004E264C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en la que hemos incrustado el anterior código:</w:t>
      </w:r>
    </w:p>
    <w:p w:rsidR="00C0644A" w:rsidRDefault="00C0644A" w:rsidP="00C0644A">
      <w:pPr>
        <w:tabs>
          <w:tab w:val="left" w:pos="2308"/>
        </w:tabs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npx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tailwindcss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 -i ./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src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/input.css -o ./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dist</w:t>
      </w:r>
      <w:proofErr w:type="spellEnd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 xml:space="preserve">/output.css </w:t>
      </w:r>
      <w:r w:rsidR="004E264C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–</w:t>
      </w:r>
      <w:proofErr w:type="spellStart"/>
      <w:r w:rsidRPr="00C0644A">
        <w:rPr>
          <w:rFonts w:ascii="Calibri" w:eastAsia="Times New Roman" w:hAnsi="Calibri" w:cs="Calibri"/>
          <w:color w:val="auto"/>
          <w:sz w:val="24"/>
          <w:szCs w:val="24"/>
          <w:highlight w:val="lightGray"/>
          <w:lang w:eastAsia="es-ES"/>
        </w:rPr>
        <w:t>watch</w:t>
      </w:r>
      <w:proofErr w:type="spellEnd"/>
    </w:p>
    <w:p w:rsidR="004E264C" w:rsidRDefault="004E264C" w:rsidP="00C0644A">
      <w:pPr>
        <w:tabs>
          <w:tab w:val="left" w:pos="2308"/>
        </w:tabs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5) Por último, debemos crear el archivo HTML de nuestro proyecto, para que se conecte con </w:t>
      </w:r>
      <w:proofErr w:type="spellStart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Tailwind</w:t>
      </w:r>
      <w:proofErr w:type="spellEnd"/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debemos de añadir el siguiente código: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proofErr w:type="gram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&lt;!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doctype</w:t>
      </w:r>
      <w:proofErr w:type="spellEnd"/>
      <w:proofErr w:type="gram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html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html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&lt;head&gt;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 &lt;meta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charset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="UTF-8"&gt;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 &lt;meta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name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="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viewport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"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content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="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width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device-width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,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initial-scale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=1.0"&gt;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 &lt;link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href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="/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dist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/output.css"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rel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="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stylesheet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"&gt;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&lt;/head&gt;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body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 &lt;h1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class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="text-3xl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font-bold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underline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"&gt;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  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Hello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world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!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 xml:space="preserve">  &lt;/h1&gt;</w:t>
      </w:r>
    </w:p>
    <w:p w:rsidR="004E264C" w:rsidRP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&lt;/</w:t>
      </w:r>
      <w:proofErr w:type="spellStart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body</w:t>
      </w:r>
      <w:proofErr w:type="spellEnd"/>
      <w:r w:rsidRPr="004E264C"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&gt;</w:t>
      </w:r>
    </w:p>
    <w:p w:rsidR="004E264C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0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&lt;/</w:t>
      </w:r>
      <w:proofErr w:type="spellStart"/>
      <w:r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html</w:t>
      </w:r>
      <w:proofErr w:type="spellEnd"/>
      <w:r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&gt;</w:t>
      </w:r>
    </w:p>
    <w:p w:rsidR="004E264C" w:rsidRPr="00C0644A" w:rsidRDefault="004E264C" w:rsidP="004E264C">
      <w:pPr>
        <w:tabs>
          <w:tab w:val="left" w:pos="2308"/>
        </w:tabs>
        <w:spacing w:before="0" w:after="0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lastRenderedPageBreak/>
        <w:t xml:space="preserve">El proyecto ya está conectado a </w:t>
      </w:r>
      <w:proofErr w:type="spellStart"/>
      <w:r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Tailwind</w:t>
      </w:r>
      <w:proofErr w:type="spellEnd"/>
      <w:r>
        <w:rPr>
          <w:rFonts w:ascii="Calibri" w:eastAsia="Times New Roman" w:hAnsi="Calibri" w:cs="Calibri"/>
          <w:color w:val="auto"/>
          <w:sz w:val="20"/>
          <w:szCs w:val="24"/>
          <w:lang w:eastAsia="es-ES"/>
        </w:rPr>
        <w:t>, es por ello que ya podemos empezar a editar nuestro HTML para añadirle widgets o recursos que necesitemos.</w:t>
      </w:r>
      <w:bookmarkStart w:id="2" w:name="_GoBack"/>
      <w:bookmarkEnd w:id="2"/>
    </w:p>
    <w:sectPr w:rsidR="004E264C" w:rsidRPr="00C0644A" w:rsidSect="0089714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927" w:rsidRDefault="000E3927" w:rsidP="00C6554A">
      <w:pPr>
        <w:spacing w:before="0" w:after="0" w:line="240" w:lineRule="auto"/>
      </w:pPr>
      <w:r>
        <w:separator/>
      </w:r>
    </w:p>
  </w:endnote>
  <w:endnote w:type="continuationSeparator" w:id="0">
    <w:p w:rsidR="000E3927" w:rsidRDefault="000E392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4E264C">
      <w:rPr>
        <w:noProof/>
        <w:lang w:bidi="es-ES"/>
      </w:rPr>
      <w:t>3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927" w:rsidRDefault="000E3927" w:rsidP="00C6554A">
      <w:pPr>
        <w:spacing w:before="0" w:after="0" w:line="240" w:lineRule="auto"/>
      </w:pPr>
      <w:r>
        <w:separator/>
      </w:r>
    </w:p>
  </w:footnote>
  <w:footnote w:type="continuationSeparator" w:id="0">
    <w:p w:rsidR="000E3927" w:rsidRDefault="000E392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0E39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0E39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0E39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2706868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3B6152"/>
    <w:multiLevelType w:val="hybridMultilevel"/>
    <w:tmpl w:val="9CE8D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742B2"/>
    <w:multiLevelType w:val="hybridMultilevel"/>
    <w:tmpl w:val="E8083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557"/>
    <w:multiLevelType w:val="hybridMultilevel"/>
    <w:tmpl w:val="63088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27CB"/>
    <w:multiLevelType w:val="hybridMultilevel"/>
    <w:tmpl w:val="73446060"/>
    <w:lvl w:ilvl="0" w:tplc="8946A2C8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B3698"/>
    <w:multiLevelType w:val="hybridMultilevel"/>
    <w:tmpl w:val="28FE2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5E84"/>
    <w:multiLevelType w:val="hybridMultilevel"/>
    <w:tmpl w:val="E4448B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D41C5"/>
    <w:multiLevelType w:val="hybridMultilevel"/>
    <w:tmpl w:val="DD909DF6"/>
    <w:lvl w:ilvl="0" w:tplc="088E760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44FE3"/>
    <w:multiLevelType w:val="hybridMultilevel"/>
    <w:tmpl w:val="44CA8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D6283"/>
    <w:multiLevelType w:val="hybridMultilevel"/>
    <w:tmpl w:val="1DEAF2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80B45"/>
    <w:multiLevelType w:val="hybridMultilevel"/>
    <w:tmpl w:val="B1A2058E"/>
    <w:lvl w:ilvl="0" w:tplc="29DE7B46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B25365"/>
    <w:multiLevelType w:val="hybridMultilevel"/>
    <w:tmpl w:val="047A3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501A8"/>
    <w:multiLevelType w:val="hybridMultilevel"/>
    <w:tmpl w:val="9776F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001921"/>
    <w:rsid w:val="00021B10"/>
    <w:rsid w:val="00026236"/>
    <w:rsid w:val="000509ED"/>
    <w:rsid w:val="000A06C4"/>
    <w:rsid w:val="000E3927"/>
    <w:rsid w:val="000E7CDE"/>
    <w:rsid w:val="00110EB3"/>
    <w:rsid w:val="001241CC"/>
    <w:rsid w:val="001313AB"/>
    <w:rsid w:val="001953B6"/>
    <w:rsid w:val="001B7FAB"/>
    <w:rsid w:val="001F38A2"/>
    <w:rsid w:val="0020606D"/>
    <w:rsid w:val="002317F0"/>
    <w:rsid w:val="00233F6C"/>
    <w:rsid w:val="002554CD"/>
    <w:rsid w:val="00261720"/>
    <w:rsid w:val="002629FB"/>
    <w:rsid w:val="00285593"/>
    <w:rsid w:val="00293B83"/>
    <w:rsid w:val="002B3237"/>
    <w:rsid w:val="002B4294"/>
    <w:rsid w:val="002C13A0"/>
    <w:rsid w:val="002C1FA0"/>
    <w:rsid w:val="002D03C1"/>
    <w:rsid w:val="002E572A"/>
    <w:rsid w:val="0032238E"/>
    <w:rsid w:val="00333D0D"/>
    <w:rsid w:val="003D555A"/>
    <w:rsid w:val="003D7148"/>
    <w:rsid w:val="003D7F1C"/>
    <w:rsid w:val="003F1A80"/>
    <w:rsid w:val="004C049F"/>
    <w:rsid w:val="004C7697"/>
    <w:rsid w:val="004E264C"/>
    <w:rsid w:val="005000E2"/>
    <w:rsid w:val="0051785D"/>
    <w:rsid w:val="00560BD7"/>
    <w:rsid w:val="005B415A"/>
    <w:rsid w:val="005B7390"/>
    <w:rsid w:val="0064294D"/>
    <w:rsid w:val="00653263"/>
    <w:rsid w:val="006A3CE7"/>
    <w:rsid w:val="006C6880"/>
    <w:rsid w:val="007030CC"/>
    <w:rsid w:val="007156A8"/>
    <w:rsid w:val="007165FA"/>
    <w:rsid w:val="007245A6"/>
    <w:rsid w:val="00764A4F"/>
    <w:rsid w:val="007F51F3"/>
    <w:rsid w:val="00814870"/>
    <w:rsid w:val="00834949"/>
    <w:rsid w:val="00847750"/>
    <w:rsid w:val="00882926"/>
    <w:rsid w:val="0089714F"/>
    <w:rsid w:val="008A6775"/>
    <w:rsid w:val="008C1430"/>
    <w:rsid w:val="008C52E7"/>
    <w:rsid w:val="008E5E60"/>
    <w:rsid w:val="009439B7"/>
    <w:rsid w:val="00957BFE"/>
    <w:rsid w:val="009679B1"/>
    <w:rsid w:val="00986062"/>
    <w:rsid w:val="009F2580"/>
    <w:rsid w:val="00A72041"/>
    <w:rsid w:val="00A73BC6"/>
    <w:rsid w:val="00A75DC7"/>
    <w:rsid w:val="00A97A24"/>
    <w:rsid w:val="00AB5993"/>
    <w:rsid w:val="00B20504"/>
    <w:rsid w:val="00B338B9"/>
    <w:rsid w:val="00B92096"/>
    <w:rsid w:val="00BB1083"/>
    <w:rsid w:val="00BF5557"/>
    <w:rsid w:val="00C0644A"/>
    <w:rsid w:val="00C55753"/>
    <w:rsid w:val="00C6554A"/>
    <w:rsid w:val="00CB0705"/>
    <w:rsid w:val="00D567AD"/>
    <w:rsid w:val="00D576C7"/>
    <w:rsid w:val="00DA66F6"/>
    <w:rsid w:val="00DC1385"/>
    <w:rsid w:val="00DD1EC0"/>
    <w:rsid w:val="00E07A15"/>
    <w:rsid w:val="00E30FBA"/>
    <w:rsid w:val="00E33C31"/>
    <w:rsid w:val="00E3401F"/>
    <w:rsid w:val="00E53B7C"/>
    <w:rsid w:val="00E73008"/>
    <w:rsid w:val="00EA0D0A"/>
    <w:rsid w:val="00EA492A"/>
    <w:rsid w:val="00ED5C1A"/>
    <w:rsid w:val="00ED5DCE"/>
    <w:rsid w:val="00ED7C44"/>
    <w:rsid w:val="00EF6FB0"/>
    <w:rsid w:val="00F02FC2"/>
    <w:rsid w:val="00F17500"/>
    <w:rsid w:val="00F41174"/>
    <w:rsid w:val="00F87C04"/>
    <w:rsid w:val="00FC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A1468B0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A72041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  <w:lang w:eastAsia="es-ES"/>
    </w:rPr>
  </w:style>
  <w:style w:type="character" w:customStyle="1" w:styleId="SubttuloCar">
    <w:name w:val="Subtítulo Car"/>
    <w:basedOn w:val="Fuentedeprrafopredeter"/>
    <w:link w:val="Subttulo"/>
    <w:uiPriority w:val="3"/>
    <w:rsid w:val="00A72041"/>
    <w:rPr>
      <w:rFonts w:asciiTheme="majorHAnsi" w:eastAsiaTheme="majorEastAsia" w:hAnsiTheme="majorHAnsi" w:cstheme="majorBidi"/>
      <w:caps/>
      <w:sz w:val="2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A75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61720"/>
    <w:pPr>
      <w:spacing w:after="120" w:line="240" w:lineRule="auto"/>
    </w:pPr>
    <w:rPr>
      <w:rFonts w:cstheme="minorHAnsi"/>
      <w:b/>
      <w:bCs/>
      <w:caps/>
      <w:color w:val="auto"/>
      <w:sz w:val="20"/>
      <w:szCs w:val="20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A72041"/>
    <w:pPr>
      <w:spacing w:after="100"/>
      <w:ind w:left="220"/>
    </w:pPr>
  </w:style>
  <w:style w:type="character" w:customStyle="1" w:styleId="hljs-keyword">
    <w:name w:val="hljs-keyword"/>
    <w:basedOn w:val="Fuentedeprrafopredeter"/>
    <w:rsid w:val="00834949"/>
  </w:style>
  <w:style w:type="character" w:customStyle="1" w:styleId="hljs-function">
    <w:name w:val="hljs-function"/>
    <w:basedOn w:val="Fuentedeprrafopredeter"/>
    <w:rsid w:val="00834949"/>
  </w:style>
  <w:style w:type="character" w:customStyle="1" w:styleId="hljs-title">
    <w:name w:val="hljs-title"/>
    <w:basedOn w:val="Fuentedeprrafopredeter"/>
    <w:rsid w:val="00834949"/>
  </w:style>
  <w:style w:type="character" w:customStyle="1" w:styleId="hljs-string">
    <w:name w:val="hljs-string"/>
    <w:basedOn w:val="Fuentedeprrafopredeter"/>
    <w:rsid w:val="00834949"/>
  </w:style>
  <w:style w:type="character" w:customStyle="1" w:styleId="token">
    <w:name w:val="token"/>
    <w:basedOn w:val="Fuentedeprrafopredeter"/>
    <w:rsid w:val="00C0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0465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0132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660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8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99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1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5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42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45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E99D-5151-4B84-AB89-1A7CC92D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499</TotalTime>
  <Pages>4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49</cp:revision>
  <cp:lastPrinted>2023-11-04T12:29:00Z</cp:lastPrinted>
  <dcterms:created xsi:type="dcterms:W3CDTF">2022-11-11T00:07:00Z</dcterms:created>
  <dcterms:modified xsi:type="dcterms:W3CDTF">2023-11-15T15:55:00Z</dcterms:modified>
</cp:coreProperties>
</file>